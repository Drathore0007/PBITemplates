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A955F" w14:textId="21550AA6" w:rsidR="00C26645" w:rsidRPr="009A5E07" w:rsidRDefault="00796A13" w:rsidP="009A5E07">
      <w:pPr>
        <w:spacing w:after="200"/>
        <w:rPr>
          <w:color w:val="161718" w:themeColor="text1"/>
        </w:rPr>
      </w:pPr>
      <w:r>
        <w:rPr>
          <w:b/>
          <w:bCs/>
          <w:color w:val="161718" w:themeColor="text1"/>
          <w:sz w:val="40"/>
          <w:szCs w:val="40"/>
        </w:rPr>
        <w:t>Hitachi</w:t>
      </w:r>
      <w:r w:rsidR="009A5E07">
        <w:rPr>
          <w:b/>
          <w:bCs/>
          <w:color w:val="161718" w:themeColor="text1"/>
          <w:sz w:val="40"/>
          <w:szCs w:val="40"/>
        </w:rPr>
        <w:t>:</w:t>
      </w:r>
      <w:r w:rsidR="00C26645" w:rsidRPr="002323EC">
        <w:rPr>
          <w:b/>
          <w:bCs/>
          <w:color w:val="161718" w:themeColor="text1"/>
          <w:sz w:val="40"/>
          <w:szCs w:val="40"/>
        </w:rPr>
        <w:t xml:space="preserve"> Production Issue Resolution Document</w:t>
      </w:r>
    </w:p>
    <w:p w14:paraId="3C1F26C0" w14:textId="77777777" w:rsidR="00C26645" w:rsidRPr="002323EC" w:rsidRDefault="00C26645" w:rsidP="00C26645">
      <w:pPr>
        <w:rPr>
          <w:color w:val="161718" w:themeColor="text1"/>
        </w:rPr>
      </w:pPr>
    </w:p>
    <w:p w14:paraId="26613A20" w14:textId="3B588F4F" w:rsidR="00C26645" w:rsidRPr="008E1CE8" w:rsidRDefault="00C26645" w:rsidP="008E1CE8">
      <w:pPr>
        <w:rPr>
          <w:b/>
          <w:bCs/>
          <w:color w:val="161718" w:themeColor="text1"/>
        </w:rPr>
      </w:pPr>
      <w:r w:rsidRPr="008E1CE8">
        <w:rPr>
          <w:b/>
          <w:bCs/>
          <w:color w:val="161718" w:themeColor="text1"/>
        </w:rPr>
        <w:t>Issue Details:</w:t>
      </w:r>
      <w:r w:rsidR="009A5E07" w:rsidRPr="008E1CE8">
        <w:rPr>
          <w:b/>
          <w:bCs/>
          <w:color w:val="161718" w:themeColor="text1"/>
        </w:rPr>
        <w:t xml:space="preserve"> </w:t>
      </w:r>
    </w:p>
    <w:p w14:paraId="7AFFA494" w14:textId="77777777" w:rsidR="00C26645" w:rsidRPr="008E1CE8" w:rsidRDefault="00C26645" w:rsidP="008E1CE8">
      <w:pPr>
        <w:pStyle w:val="ListParagraph"/>
        <w:numPr>
          <w:ilvl w:val="0"/>
          <w:numId w:val="9"/>
        </w:numPr>
        <w:rPr>
          <w:color w:val="161718" w:themeColor="text1"/>
        </w:rPr>
      </w:pPr>
      <w:r w:rsidRPr="008E1CE8">
        <w:rPr>
          <w:color w:val="161718" w:themeColor="text1"/>
        </w:rPr>
        <w:t>Date Raised: [Date]</w:t>
      </w:r>
    </w:p>
    <w:p w14:paraId="3C59C27E" w14:textId="77777777" w:rsidR="00C26645" w:rsidRPr="008E1CE8" w:rsidRDefault="00C26645" w:rsidP="008E1CE8">
      <w:pPr>
        <w:pStyle w:val="ListParagraph"/>
        <w:numPr>
          <w:ilvl w:val="0"/>
          <w:numId w:val="9"/>
        </w:numPr>
        <w:rPr>
          <w:color w:val="161718" w:themeColor="text1"/>
        </w:rPr>
      </w:pPr>
      <w:r w:rsidRPr="008E1CE8">
        <w:rPr>
          <w:color w:val="161718" w:themeColor="text1"/>
        </w:rPr>
        <w:t>Issue Title/Description: [Brief Description of the Issue]</w:t>
      </w:r>
    </w:p>
    <w:p w14:paraId="6A842730" w14:textId="4BEF78FB" w:rsidR="008E1CE8" w:rsidRPr="008E1CE8" w:rsidRDefault="008E1CE8" w:rsidP="008E1CE8">
      <w:pPr>
        <w:pStyle w:val="ListParagraph"/>
        <w:numPr>
          <w:ilvl w:val="0"/>
          <w:numId w:val="9"/>
        </w:numPr>
        <w:rPr>
          <w:color w:val="161718" w:themeColor="text1"/>
        </w:rPr>
      </w:pPr>
      <w:r w:rsidRPr="002323EC">
        <w:rPr>
          <w:color w:val="161718" w:themeColor="text1"/>
        </w:rPr>
        <w:t>Reported By: [Name/Team]</w:t>
      </w:r>
    </w:p>
    <w:p w14:paraId="107C9592" w14:textId="410B0EA7" w:rsidR="00C26645" w:rsidRPr="008E1CE8" w:rsidRDefault="00C26645" w:rsidP="008E1CE8">
      <w:pPr>
        <w:pStyle w:val="ListParagraph"/>
        <w:numPr>
          <w:ilvl w:val="0"/>
          <w:numId w:val="9"/>
        </w:numPr>
        <w:rPr>
          <w:color w:val="161718" w:themeColor="text1"/>
        </w:rPr>
      </w:pPr>
      <w:r w:rsidRPr="008E1CE8">
        <w:rPr>
          <w:color w:val="161718" w:themeColor="text1"/>
        </w:rPr>
        <w:t>Priority Level: [High/Medium/Low]</w:t>
      </w:r>
    </w:p>
    <w:p w14:paraId="1682CAA6" w14:textId="77777777" w:rsidR="00C26645" w:rsidRPr="008E1CE8" w:rsidRDefault="00C26645" w:rsidP="008E1CE8">
      <w:pPr>
        <w:pStyle w:val="ListParagraph"/>
        <w:numPr>
          <w:ilvl w:val="0"/>
          <w:numId w:val="9"/>
        </w:numPr>
        <w:rPr>
          <w:color w:val="161718" w:themeColor="text1"/>
        </w:rPr>
      </w:pPr>
      <w:r w:rsidRPr="008E1CE8">
        <w:rPr>
          <w:color w:val="161718" w:themeColor="text1"/>
        </w:rPr>
        <w:t>Affected Systems/Components: [List of Systems/Components]</w:t>
      </w:r>
    </w:p>
    <w:p w14:paraId="565FE858" w14:textId="77777777" w:rsidR="009A5E07" w:rsidRDefault="009A5E07" w:rsidP="00C26645">
      <w:pPr>
        <w:rPr>
          <w:b/>
          <w:bCs/>
          <w:color w:val="161718" w:themeColor="text1"/>
        </w:rPr>
      </w:pPr>
    </w:p>
    <w:p w14:paraId="32A4F628" w14:textId="0527792A" w:rsidR="00C26645" w:rsidRPr="002323EC" w:rsidRDefault="00C26645" w:rsidP="00C26645">
      <w:pPr>
        <w:rPr>
          <w:b/>
          <w:bCs/>
          <w:color w:val="161718" w:themeColor="text1"/>
        </w:rPr>
      </w:pPr>
      <w:r w:rsidRPr="002323EC">
        <w:rPr>
          <w:b/>
          <w:bCs/>
          <w:color w:val="161718" w:themeColor="text1"/>
        </w:rPr>
        <w:t>Issue Identification:</w:t>
      </w:r>
    </w:p>
    <w:p w14:paraId="67D30A80" w14:textId="3A9D21C1" w:rsidR="009A5E07" w:rsidRPr="009A5E07" w:rsidRDefault="00C26645" w:rsidP="009A5E07">
      <w:pPr>
        <w:pStyle w:val="ListParagraph"/>
        <w:numPr>
          <w:ilvl w:val="0"/>
          <w:numId w:val="12"/>
        </w:numPr>
        <w:rPr>
          <w:color w:val="161718" w:themeColor="text1"/>
        </w:rPr>
      </w:pPr>
      <w:r w:rsidRPr="009A5E07">
        <w:rPr>
          <w:b/>
          <w:bCs/>
          <w:color w:val="161718" w:themeColor="text1"/>
        </w:rPr>
        <w:t>Symptoms/Observations:</w:t>
      </w:r>
      <w:r w:rsidRPr="009A5E07">
        <w:rPr>
          <w:color w:val="161718" w:themeColor="text1"/>
        </w:rPr>
        <w:t xml:space="preserve"> [Detailed description of symptoms or observations related to the issue]</w:t>
      </w:r>
    </w:p>
    <w:p w14:paraId="5266405C" w14:textId="77777777" w:rsidR="00C26645" w:rsidRPr="009A5E07" w:rsidRDefault="00C26645" w:rsidP="009A5E07">
      <w:pPr>
        <w:pStyle w:val="ListParagraph"/>
        <w:numPr>
          <w:ilvl w:val="0"/>
          <w:numId w:val="12"/>
        </w:numPr>
        <w:rPr>
          <w:color w:val="161718" w:themeColor="text1"/>
        </w:rPr>
      </w:pPr>
      <w:r w:rsidRPr="009A5E07">
        <w:rPr>
          <w:b/>
          <w:bCs/>
          <w:color w:val="161718" w:themeColor="text1"/>
        </w:rPr>
        <w:t>Impact</w:t>
      </w:r>
      <w:r w:rsidRPr="009A5E07">
        <w:rPr>
          <w:color w:val="161718" w:themeColor="text1"/>
        </w:rPr>
        <w:t>: [Description of the impact on operations, customers, etc.]</w:t>
      </w:r>
    </w:p>
    <w:p w14:paraId="1C988C35" w14:textId="77777777" w:rsidR="009A5E07" w:rsidRDefault="009A5E07" w:rsidP="00C26645">
      <w:pPr>
        <w:rPr>
          <w:color w:val="161718" w:themeColor="text1"/>
        </w:rPr>
      </w:pPr>
    </w:p>
    <w:p w14:paraId="37BFD9AC" w14:textId="3F0ACE49" w:rsidR="00C26645" w:rsidRPr="009A5E07" w:rsidRDefault="00C26645" w:rsidP="00C26645">
      <w:pPr>
        <w:rPr>
          <w:b/>
          <w:bCs/>
          <w:color w:val="161718" w:themeColor="text1"/>
        </w:rPr>
      </w:pPr>
      <w:r w:rsidRPr="002323EC">
        <w:rPr>
          <w:b/>
          <w:bCs/>
          <w:color w:val="161718" w:themeColor="text1"/>
        </w:rPr>
        <w:t>Analysis:</w:t>
      </w:r>
    </w:p>
    <w:p w14:paraId="277C2E3F" w14:textId="77777777" w:rsidR="00C26645" w:rsidRPr="002323EC" w:rsidRDefault="00C26645" w:rsidP="00C26645">
      <w:pPr>
        <w:rPr>
          <w:color w:val="161718" w:themeColor="text1"/>
        </w:rPr>
      </w:pPr>
    </w:p>
    <w:p w14:paraId="635BA4B2" w14:textId="77777777" w:rsidR="00796A13" w:rsidRDefault="00C26645" w:rsidP="00796A13">
      <w:pPr>
        <w:pStyle w:val="ListParagraph"/>
        <w:numPr>
          <w:ilvl w:val="0"/>
          <w:numId w:val="11"/>
        </w:numPr>
        <w:rPr>
          <w:color w:val="161718" w:themeColor="text1"/>
        </w:rPr>
      </w:pPr>
      <w:r w:rsidRPr="009A5E07">
        <w:rPr>
          <w:b/>
          <w:bCs/>
          <w:color w:val="161718" w:themeColor="text1"/>
        </w:rPr>
        <w:t>Root Cause Analysis:</w:t>
      </w:r>
      <w:r w:rsidRPr="009A5E07">
        <w:rPr>
          <w:color w:val="161718" w:themeColor="text1"/>
        </w:rPr>
        <w:t xml:space="preserve"> [Detailed analysis of what caused the issue, including any contributing factors]</w:t>
      </w:r>
    </w:p>
    <w:p w14:paraId="4440B6A1" w14:textId="49C9F227" w:rsidR="00796A13" w:rsidRPr="00796A13" w:rsidRDefault="00C26645" w:rsidP="00796A13">
      <w:pPr>
        <w:pStyle w:val="ListParagraph"/>
        <w:numPr>
          <w:ilvl w:val="0"/>
          <w:numId w:val="11"/>
        </w:numPr>
        <w:rPr>
          <w:color w:val="161718" w:themeColor="text1"/>
        </w:rPr>
      </w:pPr>
      <w:r w:rsidRPr="00796A13">
        <w:rPr>
          <w:b/>
          <w:bCs/>
          <w:color w:val="161718" w:themeColor="text1"/>
        </w:rPr>
        <w:t>Impact Analysis:</w:t>
      </w:r>
      <w:r w:rsidR="00796A13" w:rsidRPr="00796A13">
        <w:rPr>
          <w:color w:val="161718" w:themeColor="text1"/>
        </w:rPr>
        <w:t xml:space="preserve"> </w:t>
      </w:r>
      <w:r w:rsidR="00796A13" w:rsidRPr="00796A13">
        <w:rPr>
          <w:color w:val="161718" w:themeColor="text1"/>
        </w:rPr>
        <w:t>[Assessment of the impact of the issue on the client's business]</w:t>
      </w:r>
    </w:p>
    <w:p w14:paraId="645FC44B" w14:textId="77777777" w:rsidR="00796A13" w:rsidRPr="002323EC" w:rsidRDefault="00796A13" w:rsidP="00796A13">
      <w:pPr>
        <w:pStyle w:val="ListParagraph"/>
        <w:numPr>
          <w:ilvl w:val="0"/>
          <w:numId w:val="11"/>
        </w:numPr>
        <w:rPr>
          <w:color w:val="161718" w:themeColor="text1"/>
        </w:rPr>
      </w:pPr>
      <w:r w:rsidRPr="002323EC">
        <w:rPr>
          <w:b/>
          <w:bCs/>
          <w:color w:val="161718" w:themeColor="text1"/>
        </w:rPr>
        <w:t xml:space="preserve">Risk Assessment: </w:t>
      </w:r>
      <w:r w:rsidRPr="002323EC">
        <w:rPr>
          <w:color w:val="161718" w:themeColor="text1"/>
        </w:rPr>
        <w:t>[Identification of any associated risks]</w:t>
      </w:r>
    </w:p>
    <w:p w14:paraId="40C8B273" w14:textId="01AB1A48" w:rsidR="00C26645" w:rsidRPr="00796A13" w:rsidRDefault="00C26645" w:rsidP="00796A13">
      <w:pPr>
        <w:pStyle w:val="ListParagraph"/>
        <w:ind w:left="1080"/>
        <w:rPr>
          <w:b/>
          <w:bCs/>
          <w:color w:val="161718" w:themeColor="text1"/>
        </w:rPr>
      </w:pPr>
    </w:p>
    <w:p w14:paraId="48647633" w14:textId="7D08B817" w:rsidR="00796A13" w:rsidRDefault="00796A13" w:rsidP="00796A13">
      <w:pPr>
        <w:rPr>
          <w:b/>
          <w:bCs/>
          <w:color w:val="161718" w:themeColor="text1"/>
        </w:rPr>
      </w:pPr>
      <w:r w:rsidRPr="002323EC">
        <w:rPr>
          <w:b/>
          <w:bCs/>
          <w:color w:val="161718" w:themeColor="text1"/>
        </w:rPr>
        <w:t>Resolution Steps:</w:t>
      </w:r>
    </w:p>
    <w:p w14:paraId="432B738B" w14:textId="77777777" w:rsidR="00796A13" w:rsidRPr="002323EC" w:rsidRDefault="00796A13" w:rsidP="00796A13">
      <w:pPr>
        <w:rPr>
          <w:b/>
          <w:bCs/>
          <w:color w:val="161718" w:themeColor="text1"/>
        </w:rPr>
      </w:pPr>
    </w:p>
    <w:p w14:paraId="07FCD3FC" w14:textId="77777777" w:rsidR="00796A13" w:rsidRPr="002323EC" w:rsidRDefault="00796A13" w:rsidP="00796A13">
      <w:pPr>
        <w:pStyle w:val="ListParagraph"/>
        <w:numPr>
          <w:ilvl w:val="0"/>
          <w:numId w:val="11"/>
        </w:numPr>
        <w:rPr>
          <w:b/>
          <w:bCs/>
          <w:color w:val="161718" w:themeColor="text1"/>
        </w:rPr>
      </w:pPr>
      <w:r w:rsidRPr="002323EC">
        <w:rPr>
          <w:b/>
          <w:bCs/>
          <w:color w:val="161718" w:themeColor="text1"/>
        </w:rPr>
        <w:t>Step 1: [Description of the first step taken to resolve the issue]</w:t>
      </w:r>
    </w:p>
    <w:p w14:paraId="095D296A" w14:textId="77777777" w:rsidR="00796A13" w:rsidRPr="002323EC" w:rsidRDefault="00796A13" w:rsidP="00796A13">
      <w:pPr>
        <w:pStyle w:val="ListParagraph"/>
        <w:numPr>
          <w:ilvl w:val="0"/>
          <w:numId w:val="11"/>
        </w:numPr>
        <w:rPr>
          <w:b/>
          <w:bCs/>
          <w:color w:val="161718" w:themeColor="text1"/>
        </w:rPr>
      </w:pPr>
      <w:r w:rsidRPr="002323EC">
        <w:rPr>
          <w:b/>
          <w:bCs/>
          <w:color w:val="161718" w:themeColor="text1"/>
        </w:rPr>
        <w:t>Step 2: [Description of the second step taken to resolve the issue]</w:t>
      </w:r>
    </w:p>
    <w:p w14:paraId="560A8A31" w14:textId="77777777" w:rsidR="00796A13" w:rsidRPr="002323EC" w:rsidRDefault="00796A13" w:rsidP="00796A13">
      <w:pPr>
        <w:pStyle w:val="ListParagraph"/>
        <w:numPr>
          <w:ilvl w:val="0"/>
          <w:numId w:val="11"/>
        </w:numPr>
        <w:rPr>
          <w:b/>
          <w:bCs/>
          <w:color w:val="161718" w:themeColor="text1"/>
        </w:rPr>
      </w:pPr>
      <w:r w:rsidRPr="002323EC">
        <w:rPr>
          <w:b/>
          <w:bCs/>
          <w:color w:val="161718" w:themeColor="text1"/>
        </w:rPr>
        <w:t>Step 3: [Description of the third step taken to resolve the issue]</w:t>
      </w:r>
    </w:p>
    <w:p w14:paraId="6D646CF7" w14:textId="77777777" w:rsidR="00796A13" w:rsidRPr="002323EC" w:rsidRDefault="00796A13" w:rsidP="00796A13">
      <w:pPr>
        <w:pStyle w:val="ListParagraph"/>
        <w:numPr>
          <w:ilvl w:val="0"/>
          <w:numId w:val="11"/>
        </w:numPr>
        <w:rPr>
          <w:b/>
          <w:bCs/>
          <w:color w:val="161718" w:themeColor="text1"/>
        </w:rPr>
      </w:pPr>
      <w:r w:rsidRPr="002323EC">
        <w:rPr>
          <w:b/>
          <w:bCs/>
          <w:color w:val="161718" w:themeColor="text1"/>
        </w:rPr>
        <w:t>[</w:t>
      </w:r>
      <w:proofErr w:type="spellStart"/>
      <w:r w:rsidRPr="002323EC">
        <w:rPr>
          <w:b/>
          <w:bCs/>
          <w:color w:val="161718" w:themeColor="text1"/>
        </w:rPr>
        <w:t>Substeps</w:t>
      </w:r>
      <w:proofErr w:type="spellEnd"/>
      <w:r w:rsidRPr="002323EC">
        <w:rPr>
          <w:b/>
          <w:bCs/>
          <w:color w:val="161718" w:themeColor="text1"/>
        </w:rPr>
        <w:t xml:space="preserve"> if necessary]</w:t>
      </w:r>
    </w:p>
    <w:p w14:paraId="71C6A846" w14:textId="234A8623" w:rsidR="009A5E07" w:rsidRPr="00796A13" w:rsidRDefault="009A5E07" w:rsidP="00796A13">
      <w:pPr>
        <w:pStyle w:val="ListParagraph"/>
        <w:ind w:left="1080"/>
        <w:rPr>
          <w:b/>
          <w:bCs/>
          <w:color w:val="161718" w:themeColor="text1"/>
        </w:rPr>
      </w:pPr>
    </w:p>
    <w:p w14:paraId="5A1418E5" w14:textId="77777777" w:rsidR="00796A13" w:rsidRPr="002323EC" w:rsidRDefault="00796A13" w:rsidP="009A5E07">
      <w:pPr>
        <w:rPr>
          <w:color w:val="161718" w:themeColor="text1"/>
        </w:rPr>
      </w:pPr>
    </w:p>
    <w:p w14:paraId="123B5E62" w14:textId="41F6D9DF" w:rsidR="009A5E07" w:rsidRDefault="00C26645" w:rsidP="008E1CE8">
      <w:pPr>
        <w:rPr>
          <w:b/>
          <w:bCs/>
          <w:color w:val="161718" w:themeColor="text1"/>
        </w:rPr>
      </w:pPr>
      <w:r w:rsidRPr="002323EC">
        <w:rPr>
          <w:b/>
          <w:bCs/>
          <w:color w:val="161718" w:themeColor="text1"/>
        </w:rPr>
        <w:t>Resolution Verification:</w:t>
      </w:r>
    </w:p>
    <w:p w14:paraId="6DEC3752" w14:textId="7BAB6349" w:rsidR="009A5E07" w:rsidRPr="009A5E07" w:rsidRDefault="00C26645" w:rsidP="009A5E07">
      <w:pPr>
        <w:pStyle w:val="ListParagraph"/>
        <w:numPr>
          <w:ilvl w:val="0"/>
          <w:numId w:val="10"/>
        </w:numPr>
        <w:rPr>
          <w:color w:val="161718" w:themeColor="text1"/>
        </w:rPr>
      </w:pPr>
      <w:r w:rsidRPr="009A5E07">
        <w:rPr>
          <w:b/>
          <w:bCs/>
          <w:color w:val="161718" w:themeColor="text1"/>
        </w:rPr>
        <w:t>Testing</w:t>
      </w:r>
      <w:r w:rsidRPr="009A5E07">
        <w:rPr>
          <w:color w:val="161718" w:themeColor="text1"/>
        </w:rPr>
        <w:t>:</w:t>
      </w:r>
      <w:r w:rsidR="00796A13" w:rsidRPr="00796A13">
        <w:rPr>
          <w:rFonts w:ascii="Segoe UI" w:eastAsia="Times New Roman" w:hAnsi="Segoe UI" w:cs="Segoe UI"/>
          <w:color w:val="0D0D0D"/>
        </w:rPr>
        <w:t xml:space="preserve"> </w:t>
      </w:r>
      <w:r w:rsidR="00796A13" w:rsidRPr="002323EC">
        <w:rPr>
          <w:rFonts w:ascii="Segoe UI" w:eastAsia="Times New Roman" w:hAnsi="Segoe UI" w:cs="Segoe UI"/>
          <w:color w:val="0D0D0D"/>
        </w:rPr>
        <w:t>[Details of testing procedures conducted to ensure the issue has been resolved]</w:t>
      </w:r>
    </w:p>
    <w:p w14:paraId="5284E024" w14:textId="741BCE60" w:rsidR="00C26645" w:rsidRPr="009A5E07" w:rsidRDefault="00C26645" w:rsidP="009A5E07">
      <w:pPr>
        <w:pStyle w:val="ListParagraph"/>
        <w:numPr>
          <w:ilvl w:val="0"/>
          <w:numId w:val="10"/>
        </w:numPr>
        <w:rPr>
          <w:b/>
          <w:bCs/>
          <w:color w:val="161718" w:themeColor="text1"/>
        </w:rPr>
      </w:pPr>
      <w:r w:rsidRPr="009A5E07">
        <w:rPr>
          <w:b/>
          <w:bCs/>
          <w:color w:val="161718" w:themeColor="text1"/>
        </w:rPr>
        <w:t xml:space="preserve">Validation: </w:t>
      </w:r>
      <w:r w:rsidR="00796A13" w:rsidRPr="002323EC">
        <w:rPr>
          <w:rFonts w:ascii="Segoe UI" w:eastAsia="Times New Roman" w:hAnsi="Segoe UI" w:cs="Segoe UI"/>
          <w:color w:val="0D0D0D"/>
        </w:rPr>
        <w:t>[Confirmation of successful resolution from the client or relevant stakeholders]</w:t>
      </w:r>
    </w:p>
    <w:p w14:paraId="7BAE744D" w14:textId="77777777" w:rsidR="009A5E07" w:rsidRPr="002323EC" w:rsidRDefault="009A5E07" w:rsidP="00C26645">
      <w:pPr>
        <w:rPr>
          <w:color w:val="161718" w:themeColor="text1"/>
        </w:rPr>
      </w:pPr>
    </w:p>
    <w:p w14:paraId="1425964E" w14:textId="77777777" w:rsidR="00796A13" w:rsidRDefault="00796A13" w:rsidP="00C26645">
      <w:pPr>
        <w:rPr>
          <w:b/>
          <w:bCs/>
          <w:color w:val="161718" w:themeColor="text1"/>
        </w:rPr>
      </w:pPr>
    </w:p>
    <w:p w14:paraId="4E97AF53" w14:textId="74FC751C" w:rsidR="00C26645" w:rsidRPr="002323EC" w:rsidRDefault="00C26645" w:rsidP="00C26645">
      <w:pPr>
        <w:rPr>
          <w:b/>
          <w:bCs/>
          <w:color w:val="161718" w:themeColor="text1"/>
        </w:rPr>
      </w:pPr>
      <w:r w:rsidRPr="002323EC">
        <w:rPr>
          <w:b/>
          <w:bCs/>
          <w:color w:val="161718" w:themeColor="text1"/>
        </w:rPr>
        <w:lastRenderedPageBreak/>
        <w:t>Follow-Up Actions:</w:t>
      </w:r>
    </w:p>
    <w:p w14:paraId="4BF42381" w14:textId="77777777" w:rsidR="00796A13" w:rsidRPr="002323EC" w:rsidRDefault="00796A13" w:rsidP="00796A13">
      <w:pPr>
        <w:pStyle w:val="ListParagraph"/>
        <w:numPr>
          <w:ilvl w:val="0"/>
          <w:numId w:val="10"/>
        </w:numPr>
        <w:rPr>
          <w:color w:val="161718" w:themeColor="text1"/>
        </w:rPr>
      </w:pPr>
      <w:r w:rsidRPr="002323EC">
        <w:rPr>
          <w:b/>
          <w:bCs/>
          <w:color w:val="161718" w:themeColor="text1"/>
        </w:rPr>
        <w:t>Preventive Measures</w:t>
      </w:r>
      <w:r w:rsidRPr="002323EC">
        <w:rPr>
          <w:color w:val="161718" w:themeColor="text1"/>
        </w:rPr>
        <w:t>: [Recommendations to prevent similar issues from occurring in the future]</w:t>
      </w:r>
    </w:p>
    <w:p w14:paraId="7002F2D0" w14:textId="77777777" w:rsidR="00796A13" w:rsidRPr="002323EC" w:rsidRDefault="00796A13" w:rsidP="00796A13">
      <w:pPr>
        <w:pStyle w:val="ListParagraph"/>
        <w:numPr>
          <w:ilvl w:val="0"/>
          <w:numId w:val="10"/>
        </w:numPr>
        <w:rPr>
          <w:b/>
          <w:bCs/>
          <w:color w:val="161718" w:themeColor="text1"/>
        </w:rPr>
      </w:pPr>
      <w:r w:rsidRPr="002323EC">
        <w:rPr>
          <w:b/>
          <w:bCs/>
          <w:color w:val="161718" w:themeColor="text1"/>
        </w:rPr>
        <w:t xml:space="preserve">Monitoring Plan: </w:t>
      </w:r>
      <w:r w:rsidRPr="002323EC">
        <w:rPr>
          <w:color w:val="161718" w:themeColor="text1"/>
        </w:rPr>
        <w:t>[Plan for monitoring the systems/components to detect any recurrence of the issue]</w:t>
      </w:r>
    </w:p>
    <w:p w14:paraId="3C2A056E" w14:textId="77777777" w:rsidR="00796A13" w:rsidRPr="002323EC" w:rsidRDefault="00796A13" w:rsidP="00796A13">
      <w:pPr>
        <w:pStyle w:val="ListParagraph"/>
        <w:numPr>
          <w:ilvl w:val="0"/>
          <w:numId w:val="10"/>
        </w:numPr>
        <w:rPr>
          <w:color w:val="161718" w:themeColor="text1"/>
        </w:rPr>
      </w:pPr>
      <w:r w:rsidRPr="002323EC">
        <w:rPr>
          <w:b/>
          <w:bCs/>
          <w:color w:val="161718" w:themeColor="text1"/>
        </w:rPr>
        <w:t xml:space="preserve">Documentation: </w:t>
      </w:r>
      <w:r w:rsidRPr="002323EC">
        <w:rPr>
          <w:color w:val="161718" w:themeColor="text1"/>
        </w:rPr>
        <w:t>[Updating documentation or knowledge base with information about the issue and its resolution]</w:t>
      </w:r>
    </w:p>
    <w:p w14:paraId="431944F5" w14:textId="77777777" w:rsidR="009A5E07" w:rsidRPr="002323EC" w:rsidRDefault="009A5E07" w:rsidP="00C26645">
      <w:pPr>
        <w:rPr>
          <w:color w:val="161718" w:themeColor="text1"/>
        </w:rPr>
      </w:pPr>
    </w:p>
    <w:p w14:paraId="2D8D2D26" w14:textId="5F719134" w:rsidR="009A5E07" w:rsidRPr="002323EC" w:rsidRDefault="00C26645" w:rsidP="00C26645">
      <w:pPr>
        <w:rPr>
          <w:b/>
          <w:bCs/>
          <w:color w:val="161718" w:themeColor="text1"/>
        </w:rPr>
      </w:pPr>
      <w:r w:rsidRPr="002323EC">
        <w:rPr>
          <w:b/>
          <w:bCs/>
          <w:color w:val="161718" w:themeColor="text1"/>
        </w:rPr>
        <w:t>Closure:</w:t>
      </w:r>
    </w:p>
    <w:p w14:paraId="16A6C4F3" w14:textId="77777777" w:rsidR="00C26645" w:rsidRPr="00796A13" w:rsidRDefault="00C26645" w:rsidP="00796A13">
      <w:pPr>
        <w:pStyle w:val="ListParagraph"/>
        <w:numPr>
          <w:ilvl w:val="0"/>
          <w:numId w:val="10"/>
        </w:numPr>
        <w:rPr>
          <w:color w:val="161718" w:themeColor="text1"/>
        </w:rPr>
      </w:pPr>
      <w:r w:rsidRPr="00796A13">
        <w:rPr>
          <w:b/>
          <w:bCs/>
          <w:color w:val="161718" w:themeColor="text1"/>
        </w:rPr>
        <w:t xml:space="preserve">Date of Closure: </w:t>
      </w:r>
      <w:r w:rsidRPr="00796A13">
        <w:rPr>
          <w:color w:val="161718" w:themeColor="text1"/>
        </w:rPr>
        <w:t>[Date]</w:t>
      </w:r>
    </w:p>
    <w:p w14:paraId="4C359EC6" w14:textId="77777777" w:rsidR="00796A13" w:rsidRPr="002323EC" w:rsidRDefault="00C26645" w:rsidP="00796A13">
      <w:pPr>
        <w:pStyle w:val="ListParagraph"/>
        <w:numPr>
          <w:ilvl w:val="0"/>
          <w:numId w:val="10"/>
        </w:numPr>
        <w:rPr>
          <w:color w:val="161718" w:themeColor="text1"/>
        </w:rPr>
      </w:pPr>
      <w:r w:rsidRPr="00796A13">
        <w:rPr>
          <w:b/>
          <w:bCs/>
          <w:color w:val="161718" w:themeColor="text1"/>
        </w:rPr>
        <w:t xml:space="preserve">Closure Summary: </w:t>
      </w:r>
      <w:r w:rsidR="00796A13" w:rsidRPr="002323EC">
        <w:rPr>
          <w:color w:val="161718" w:themeColor="text1"/>
        </w:rPr>
        <w:t>[Summary of the resolution and any additional comments]</w:t>
      </w:r>
    </w:p>
    <w:p w14:paraId="118A5BBE" w14:textId="77777777" w:rsidR="009A5E07" w:rsidRDefault="009A5E07" w:rsidP="009A5E07">
      <w:pPr>
        <w:rPr>
          <w:color w:val="161718" w:themeColor="text1"/>
        </w:rPr>
      </w:pPr>
    </w:p>
    <w:p w14:paraId="06575829" w14:textId="77777777" w:rsidR="00796A13" w:rsidRPr="00796A13" w:rsidRDefault="00796A13" w:rsidP="00796A13">
      <w:pPr>
        <w:rPr>
          <w:b/>
          <w:bCs/>
          <w:color w:val="161718" w:themeColor="text1"/>
        </w:rPr>
      </w:pPr>
      <w:r w:rsidRPr="00796A13">
        <w:rPr>
          <w:b/>
          <w:bCs/>
          <w:color w:val="161718" w:themeColor="text1"/>
        </w:rPr>
        <w:t xml:space="preserve">Attachments: </w:t>
      </w:r>
      <w:r w:rsidRPr="00796A13">
        <w:rPr>
          <w:color w:val="161718" w:themeColor="text1"/>
        </w:rPr>
        <w:t>[Any relevant documents, screenshots, logs, etc.]</w:t>
      </w:r>
    </w:p>
    <w:p w14:paraId="42FCDAF5" w14:textId="77777777" w:rsidR="009A5E07" w:rsidRPr="002323EC" w:rsidRDefault="009A5E07" w:rsidP="009A5E07">
      <w:pPr>
        <w:rPr>
          <w:color w:val="161718" w:themeColor="text1"/>
        </w:rPr>
      </w:pPr>
    </w:p>
    <w:p w14:paraId="5C486B4F" w14:textId="77777777" w:rsidR="00C26645" w:rsidRPr="00796A13" w:rsidRDefault="00C26645" w:rsidP="00C26645">
      <w:pPr>
        <w:rPr>
          <w:b/>
          <w:bCs/>
          <w:color w:val="161718" w:themeColor="text1"/>
        </w:rPr>
      </w:pPr>
      <w:r w:rsidRPr="002323EC">
        <w:rPr>
          <w:b/>
          <w:bCs/>
          <w:color w:val="161718" w:themeColor="text1"/>
        </w:rPr>
        <w:t>Signatures:</w:t>
      </w:r>
    </w:p>
    <w:p w14:paraId="70B9E5F6" w14:textId="77777777" w:rsidR="00796A13" w:rsidRPr="002323EC" w:rsidRDefault="00796A13" w:rsidP="00796A13">
      <w:pPr>
        <w:pStyle w:val="ListParagraph"/>
        <w:numPr>
          <w:ilvl w:val="0"/>
          <w:numId w:val="10"/>
        </w:numPr>
        <w:rPr>
          <w:color w:val="161718" w:themeColor="text1"/>
        </w:rPr>
      </w:pPr>
      <w:r w:rsidRPr="002323EC">
        <w:rPr>
          <w:color w:val="161718" w:themeColor="text1"/>
        </w:rPr>
        <w:t>[Signature of the person responsible for resolving the issue]</w:t>
      </w:r>
    </w:p>
    <w:p w14:paraId="26B804E8" w14:textId="77777777" w:rsidR="00796A13" w:rsidRPr="002323EC" w:rsidRDefault="00796A13" w:rsidP="00796A13">
      <w:pPr>
        <w:pStyle w:val="ListParagraph"/>
        <w:numPr>
          <w:ilvl w:val="0"/>
          <w:numId w:val="10"/>
        </w:numPr>
        <w:rPr>
          <w:color w:val="161718" w:themeColor="text1"/>
        </w:rPr>
      </w:pPr>
      <w:r w:rsidRPr="002323EC">
        <w:rPr>
          <w:color w:val="161718" w:themeColor="text1"/>
        </w:rPr>
        <w:t>[Signature of the client representative confirming resolution]</w:t>
      </w:r>
    </w:p>
    <w:p w14:paraId="2AED67F5" w14:textId="77777777" w:rsidR="00796A13" w:rsidRPr="002323EC" w:rsidRDefault="00796A13" w:rsidP="00796A13">
      <w:pPr>
        <w:pStyle w:val="ListParagraph"/>
        <w:ind w:left="1080"/>
        <w:rPr>
          <w:b/>
          <w:bCs/>
          <w:color w:val="161718" w:themeColor="text1"/>
        </w:rPr>
      </w:pPr>
    </w:p>
    <w:p w14:paraId="26185799" w14:textId="77777777" w:rsidR="00C26645" w:rsidRPr="00C26645" w:rsidRDefault="00C26645" w:rsidP="004B7E44">
      <w:pPr>
        <w:rPr>
          <w:color w:val="161718" w:themeColor="text1"/>
        </w:rPr>
      </w:pPr>
    </w:p>
    <w:sectPr w:rsidR="00C26645" w:rsidRPr="00C26645" w:rsidSect="004B7E44">
      <w:headerReference w:type="default" r:id="rId7"/>
      <w:footerReference w:type="default" r:id="rId8"/>
      <w:footerReference w:type="first" r:id="rId9"/>
      <w:pgSz w:w="12240" w:h="15840"/>
      <w:pgMar w:top="720" w:right="1152" w:bottom="720" w:left="1152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50553" w14:textId="77777777" w:rsidR="00C26645" w:rsidRDefault="00C26645" w:rsidP="004B7E44">
      <w:r>
        <w:separator/>
      </w:r>
    </w:p>
  </w:endnote>
  <w:endnote w:type="continuationSeparator" w:id="0">
    <w:p w14:paraId="2F4FFEE2" w14:textId="77777777" w:rsidR="00C26645" w:rsidRDefault="00C26645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4B7E44" w14:paraId="430436FA" w14:textId="77777777" w:rsidTr="004B7E44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14:paraId="7A1CEEDB" w14:textId="09AF561E" w:rsidR="004B7E44" w:rsidRDefault="004B7E44" w:rsidP="004B7E44">
          <w:pPr>
            <w:pStyle w:val="Footer"/>
          </w:pPr>
          <w:r>
            <w:t>www.</w:t>
          </w:r>
          <w:r w:rsidR="00C26645">
            <w:t>hitachisolutions</w:t>
          </w:r>
          <w:r>
            <w:t>.com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6191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0F1457" w14:textId="77777777" w:rsidR="005A718F" w:rsidRDefault="005A718F" w:rsidP="004B7E4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20E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D935B" w14:textId="77777777" w:rsidR="00C26645" w:rsidRDefault="00C26645" w:rsidP="004B7E44">
      <w:r>
        <w:separator/>
      </w:r>
    </w:p>
  </w:footnote>
  <w:footnote w:type="continuationSeparator" w:id="0">
    <w:p w14:paraId="37FC239B" w14:textId="77777777" w:rsidR="00C26645" w:rsidRDefault="00C26645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14:paraId="36E277B5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1EA83ABF" w14:textId="77777777" w:rsidR="004B7E44" w:rsidRDefault="004B7E44" w:rsidP="004B7E44">
          <w:pPr>
            <w:pStyle w:val="Header"/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03B8C4BC" wp14:editId="6260047C">
                    <wp:extent cx="1352282" cy="592428"/>
                    <wp:effectExtent l="0" t="0" r="635" b="0"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2D136E0" w14:textId="77777777" w:rsidR="004B7E44" w:rsidRPr="004B7E44" w:rsidRDefault="004B7E44" w:rsidP="004B7E4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B7E44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Pr="004B7E44">
                                  <w:rPr>
                                    <w:b/>
                                  </w:rPr>
                                  <w:instrText xml:space="preserve"> PAGE  \* Arabic  \* MERGEFORMAT </w:instrText>
                                </w:r>
                                <w:r w:rsidRPr="004B7E44">
                                  <w:rPr>
                                    <w:b/>
                                  </w:rPr>
                                  <w:fldChar w:fldCharType="separate"/>
                                </w:r>
                                <w:r w:rsidR="009120E9">
                                  <w:rPr>
                                    <w:b/>
                                    <w:noProof/>
                                  </w:rPr>
                                  <w:t>2</w:t>
                                </w:r>
                                <w:r w:rsidRPr="004B7E44">
                                  <w:rPr>
                                    <w:b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03B8C4BC" id="Rectangle 11" o:spid="_x0000_s1026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" fillcolor="#a4063e [3204]" stroked="f" strokeweight="2pt">
                    <v:textbox>
                      <w:txbxContent>
                        <w:p w14:paraId="12D136E0" w14:textId="77777777" w:rsidR="004B7E44" w:rsidRPr="004B7E44" w:rsidRDefault="004B7E44" w:rsidP="004B7E44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</w:rPr>
                            <w:fldChar w:fldCharType="separate"/>
                          </w:r>
                          <w:r w:rsidR="009120E9">
                            <w:rPr>
                              <w:b/>
                              <w:noProof/>
                            </w:rPr>
                            <w:t>2</w:t>
                          </w:r>
                          <w:r w:rsidRPr="004B7E44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310B"/>
    <w:multiLevelType w:val="hybridMultilevel"/>
    <w:tmpl w:val="65F83B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6A07EF"/>
    <w:multiLevelType w:val="multilevel"/>
    <w:tmpl w:val="21925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785F29"/>
    <w:multiLevelType w:val="hybridMultilevel"/>
    <w:tmpl w:val="EFA888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701A85"/>
    <w:multiLevelType w:val="hybridMultilevel"/>
    <w:tmpl w:val="96BAC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D5C69"/>
    <w:multiLevelType w:val="multilevel"/>
    <w:tmpl w:val="D6785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7C6DD0"/>
    <w:multiLevelType w:val="hybridMultilevel"/>
    <w:tmpl w:val="0700C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E0E70"/>
    <w:multiLevelType w:val="multilevel"/>
    <w:tmpl w:val="07824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9B4E59"/>
    <w:multiLevelType w:val="multilevel"/>
    <w:tmpl w:val="F8E4D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AF2191"/>
    <w:multiLevelType w:val="hybridMultilevel"/>
    <w:tmpl w:val="F698A7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BB52FB"/>
    <w:multiLevelType w:val="multilevel"/>
    <w:tmpl w:val="3D2C4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0AA69B2"/>
    <w:multiLevelType w:val="multilevel"/>
    <w:tmpl w:val="32927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6C622DB"/>
    <w:multiLevelType w:val="hybridMultilevel"/>
    <w:tmpl w:val="AC282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412EF9"/>
    <w:multiLevelType w:val="multilevel"/>
    <w:tmpl w:val="6EF63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2A44540"/>
    <w:multiLevelType w:val="multilevel"/>
    <w:tmpl w:val="EC6EE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66684740">
    <w:abstractNumId w:val="13"/>
  </w:num>
  <w:num w:numId="2" w16cid:durableId="879590759">
    <w:abstractNumId w:val="12"/>
  </w:num>
  <w:num w:numId="3" w16cid:durableId="1698043138">
    <w:abstractNumId w:val="7"/>
  </w:num>
  <w:num w:numId="4" w16cid:durableId="147017376">
    <w:abstractNumId w:val="4"/>
  </w:num>
  <w:num w:numId="5" w16cid:durableId="393966439">
    <w:abstractNumId w:val="9"/>
  </w:num>
  <w:num w:numId="6" w16cid:durableId="1998415482">
    <w:abstractNumId w:val="1"/>
  </w:num>
  <w:num w:numId="7" w16cid:durableId="1696924189">
    <w:abstractNumId w:val="6"/>
  </w:num>
  <w:num w:numId="8" w16cid:durableId="764886147">
    <w:abstractNumId w:val="10"/>
  </w:num>
  <w:num w:numId="9" w16cid:durableId="473791182">
    <w:abstractNumId w:val="3"/>
  </w:num>
  <w:num w:numId="10" w16cid:durableId="1616716595">
    <w:abstractNumId w:val="8"/>
  </w:num>
  <w:num w:numId="11" w16cid:durableId="188496362">
    <w:abstractNumId w:val="0"/>
  </w:num>
  <w:num w:numId="12" w16cid:durableId="336690244">
    <w:abstractNumId w:val="2"/>
  </w:num>
  <w:num w:numId="13" w16cid:durableId="944926958">
    <w:abstractNumId w:val="5"/>
  </w:num>
  <w:num w:numId="14" w16cid:durableId="8943929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645"/>
    <w:rsid w:val="00293B83"/>
    <w:rsid w:val="004B7E44"/>
    <w:rsid w:val="004D5252"/>
    <w:rsid w:val="004F2B86"/>
    <w:rsid w:val="005A718F"/>
    <w:rsid w:val="006A3CE7"/>
    <w:rsid w:val="007516CF"/>
    <w:rsid w:val="00796A13"/>
    <w:rsid w:val="008B33BC"/>
    <w:rsid w:val="008E1CE8"/>
    <w:rsid w:val="009120E9"/>
    <w:rsid w:val="00945900"/>
    <w:rsid w:val="009A5E07"/>
    <w:rsid w:val="009C396C"/>
    <w:rsid w:val="00B572B4"/>
    <w:rsid w:val="00C26645"/>
    <w:rsid w:val="00DB26A7"/>
    <w:rsid w:val="00E6706B"/>
    <w:rsid w:val="00E76CAD"/>
    <w:rsid w:val="00E9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73145D"/>
  <w15:chartTrackingRefBased/>
  <w15:docId w15:val="{B408437C-812F-41E3-951A-E7957BA8E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A13"/>
    <w:pPr>
      <w:spacing w:after="0"/>
    </w:pPr>
    <w:rPr>
      <w:rFonts w:eastAsiaTheme="minorEastAsia"/>
      <w:color w:val="FFFFFF" w:themeColor="background1"/>
      <w:sz w:val="28"/>
      <w:szCs w:val="22"/>
    </w:rPr>
  </w:style>
  <w:style w:type="paragraph" w:styleId="Heading1">
    <w:name w:val="heading 1"/>
    <w:basedOn w:val="Normal"/>
    <w:link w:val="Heading1Ch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Heading2">
    <w:name w:val="heading 2"/>
    <w:basedOn w:val="Normal"/>
    <w:link w:val="Heading2Ch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Heading3">
    <w:name w:val="heading 3"/>
    <w:basedOn w:val="Normal"/>
    <w:link w:val="Heading3Ch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Heading4">
    <w:name w:val="heading 4"/>
    <w:basedOn w:val="Normal"/>
    <w:link w:val="Heading4Ch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itle">
    <w:name w:val="Title"/>
    <w:basedOn w:val="Normal"/>
    <w:link w:val="TitleCh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itle">
    <w:name w:val="Subtitle"/>
    <w:basedOn w:val="Normal"/>
    <w:link w:val="SubtitleCh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itleChar">
    <w:name w:val="Subtitle Char"/>
    <w:basedOn w:val="DefaultParagraphFont"/>
    <w:link w:val="Subtitle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NoSpacing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Heading2Char">
    <w:name w:val="Heading 2 Char"/>
    <w:basedOn w:val="DefaultParagraphFont"/>
    <w:link w:val="Heading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Heading3Char">
    <w:name w:val="Heading 3 Char"/>
    <w:basedOn w:val="DefaultParagraphFont"/>
    <w:link w:val="Heading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Heading4Char">
    <w:name w:val="Heading 4 Char"/>
    <w:basedOn w:val="DefaultParagraphFont"/>
    <w:link w:val="Heading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A718F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18F"/>
  </w:style>
  <w:style w:type="paragraph" w:styleId="Footer">
    <w:name w:val="footer"/>
    <w:basedOn w:val="Normal"/>
    <w:link w:val="FooterChar"/>
    <w:uiPriority w:val="99"/>
    <w:unhideWhenUsed/>
    <w:rsid w:val="005A718F"/>
    <w:pPr>
      <w:spacing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5A718F"/>
  </w:style>
  <w:style w:type="character" w:styleId="PlaceholderText">
    <w:name w:val="Placeholder Text"/>
    <w:basedOn w:val="DefaultParagraphFont"/>
    <w:uiPriority w:val="99"/>
    <w:semiHidden/>
    <w:rsid w:val="00945900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9A5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arkumar\AppData\Local\Microsoft\Office\16.0\DTS\en-US%7b1BE91CB1-B8B9-4E8F-96B2-33CA8B91312E%7d\%7bD0BE1B77-E6E2-4B5A-8261-7CBEB769FBAF%7dtf16392796_win32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{D0BE1B77-E6E2-4B5A-8261-7CBEB769FBAF}tf16392796_win32</Template>
  <TotalTime>948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Dharmendra Kumar1</dc:creator>
  <cp:keywords/>
  <dc:description/>
  <cp:lastModifiedBy>Dharmendra Kumar1</cp:lastModifiedBy>
  <cp:revision>1</cp:revision>
  <dcterms:created xsi:type="dcterms:W3CDTF">2024-04-03T06:43:00Z</dcterms:created>
  <dcterms:modified xsi:type="dcterms:W3CDTF">2024-04-04T06:09:00Z</dcterms:modified>
</cp:coreProperties>
</file>